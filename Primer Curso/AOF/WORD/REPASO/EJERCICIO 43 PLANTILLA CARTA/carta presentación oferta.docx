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B2" w:rsidRDefault="00B02411" w:rsidP="00B02411">
      <w:pPr>
        <w:pBdr>
          <w:top w:val="single" w:sz="48" w:space="1" w:color="7030A0"/>
          <w:left w:val="single" w:sz="48" w:space="4" w:color="7030A0"/>
          <w:bottom w:val="single" w:sz="48" w:space="1" w:color="7030A0"/>
          <w:right w:val="single" w:sz="48" w:space="4" w:color="7030A0"/>
        </w:pBdr>
        <w:ind w:left="6663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DATOS DEL DESTINATARIO.</w:t>
      </w:r>
    </w:p>
    <w:p w:rsidR="00B02411" w:rsidRDefault="00B02411" w:rsidP="00B02411">
      <w:pPr>
        <w:pBdr>
          <w:top w:val="single" w:sz="48" w:space="1" w:color="7030A0"/>
          <w:left w:val="single" w:sz="48" w:space="4" w:color="7030A0"/>
          <w:bottom w:val="single" w:sz="48" w:space="1" w:color="7030A0"/>
          <w:right w:val="single" w:sz="48" w:space="4" w:color="7030A0"/>
        </w:pBdr>
        <w:ind w:left="6663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(Lugar para los datos de</w:t>
      </w:r>
    </w:p>
    <w:p w:rsidR="00B02411" w:rsidRDefault="00B02411" w:rsidP="00B02411">
      <w:pPr>
        <w:pBdr>
          <w:top w:val="single" w:sz="48" w:space="1" w:color="7030A0"/>
          <w:left w:val="single" w:sz="48" w:space="4" w:color="7030A0"/>
          <w:bottom w:val="single" w:sz="48" w:space="1" w:color="7030A0"/>
          <w:right w:val="single" w:sz="48" w:space="4" w:color="7030A0"/>
        </w:pBdr>
        <w:ind w:left="6663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La empresa que recibe </w:t>
      </w:r>
      <w:proofErr w:type="gramStart"/>
      <w:r>
        <w:rPr>
          <w:rFonts w:ascii="Century Gothic" w:hAnsi="Century Gothic"/>
        </w:rPr>
        <w:t>tu</w:t>
      </w:r>
      <w:proofErr w:type="gramEnd"/>
    </w:p>
    <w:p w:rsidR="00B02411" w:rsidRDefault="00B02411" w:rsidP="00B02411">
      <w:pPr>
        <w:pBdr>
          <w:top w:val="single" w:sz="48" w:space="1" w:color="7030A0"/>
          <w:left w:val="single" w:sz="48" w:space="4" w:color="7030A0"/>
          <w:bottom w:val="single" w:sz="48" w:space="1" w:color="7030A0"/>
          <w:right w:val="single" w:sz="48" w:space="4" w:color="7030A0"/>
        </w:pBdr>
        <w:ind w:left="6663"/>
        <w:jc w:val="right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correo</w:t>
      </w:r>
      <w:proofErr w:type="gramEnd"/>
      <w:r>
        <w:rPr>
          <w:rFonts w:ascii="Century Gothic" w:hAnsi="Century Gothic"/>
        </w:rPr>
        <w:t>)</w:t>
      </w:r>
    </w:p>
    <w:p w:rsidR="00B02411" w:rsidRDefault="00B02411" w:rsidP="00B02411"/>
    <w:p w:rsidR="00B02411" w:rsidRPr="00B02411" w:rsidRDefault="00B02411" w:rsidP="00B02411">
      <w:pPr>
        <w:rPr>
          <w:rFonts w:ascii="Century Gothic" w:hAnsi="Century Gothic"/>
          <w:b/>
        </w:rPr>
      </w:pPr>
      <w:r w:rsidRPr="00B02411">
        <w:rPr>
          <w:rFonts w:ascii="Century Gothic" w:hAnsi="Century Gothic"/>
          <w:b/>
        </w:rPr>
        <w:t xml:space="preserve">Departamento de Recursos Humanos </w:t>
      </w:r>
    </w:p>
    <w:p w:rsidR="00B02411" w:rsidRDefault="00B02411" w:rsidP="00B02411">
      <w:pPr>
        <w:rPr>
          <w:rFonts w:ascii="Century Gothic" w:hAnsi="Century Gothic"/>
          <w:b/>
        </w:rPr>
      </w:pPr>
      <w:r w:rsidRPr="00B02411">
        <w:rPr>
          <w:rFonts w:ascii="Century Gothic" w:hAnsi="Century Gothic"/>
          <w:b/>
        </w:rPr>
        <w:t>Asunto:</w:t>
      </w:r>
    </w:p>
    <w:p w:rsidR="00B02411" w:rsidRDefault="00B02411" w:rsidP="00B02411">
      <w:pPr>
        <w:jc w:val="right"/>
        <w:rPr>
          <w:rFonts w:ascii="Century Gothic" w:hAnsi="Century Gothic"/>
        </w:rPr>
      </w:pPr>
      <w:r w:rsidRPr="00B02411">
        <w:rPr>
          <w:rFonts w:ascii="Century Gothic" w:hAnsi="Century Gothic"/>
        </w:rPr>
        <w:fldChar w:fldCharType="begin"/>
      </w:r>
      <w:r w:rsidRPr="00B02411">
        <w:rPr>
          <w:rFonts w:ascii="Century Gothic" w:hAnsi="Century Gothic"/>
        </w:rPr>
        <w:instrText xml:space="preserve"> TIME \@ "dddd, d' de 'MMMM' de 'yyyy" </w:instrText>
      </w:r>
      <w:r w:rsidRPr="00B02411">
        <w:rPr>
          <w:rFonts w:ascii="Century Gothic" w:hAnsi="Century Gothic"/>
        </w:rPr>
        <w:fldChar w:fldCharType="separate"/>
      </w:r>
      <w:r w:rsidR="00373579">
        <w:rPr>
          <w:rFonts w:ascii="Century Gothic" w:hAnsi="Century Gothic"/>
          <w:noProof/>
        </w:rPr>
        <w:t>viernes, 3 de noviembre de 2023</w:t>
      </w:r>
      <w:r w:rsidRPr="00B02411">
        <w:rPr>
          <w:rFonts w:ascii="Century Gothic" w:hAnsi="Century Gothic"/>
        </w:rPr>
        <w:fldChar w:fldCharType="end"/>
      </w:r>
    </w:p>
    <w:p w:rsidR="00B02411" w:rsidRPr="00B02411" w:rsidRDefault="00B02411" w:rsidP="00B02411">
      <w:pPr>
        <w:rPr>
          <w:rFonts w:ascii="Century Gothic" w:hAnsi="Century Gothic"/>
        </w:rPr>
      </w:pPr>
      <w:r w:rsidRPr="00B02411">
        <w:rPr>
          <w:rFonts w:ascii="Century Gothic" w:hAnsi="Century Gothic"/>
        </w:rPr>
        <w:t>Estimados/as Señores/as:</w:t>
      </w:r>
    </w:p>
    <w:p w:rsidR="00B02411" w:rsidRDefault="00373579" w:rsidP="00B02411">
      <w:pPr>
        <w:spacing w:after="200" w:line="276" w:lineRule="auto"/>
        <w:jc w:val="both"/>
        <w:rPr>
          <w:rFonts w:ascii="Century Gothic" w:hAnsi="Century Gothic"/>
        </w:rPr>
      </w:pPr>
      <w:r>
        <w:t xml:space="preserve">En relación a la oferta de trabajo, publicada en el portal de empleo </w:t>
      </w:r>
      <w:proofErr w:type="spellStart"/>
      <w:r>
        <w:t>Infotrabajo</w:t>
      </w:r>
      <w:proofErr w:type="spellEnd"/>
      <w:r>
        <w:t xml:space="preserve"> del pasado 1 de Noviembre, adjunto les remito mi </w:t>
      </w:r>
      <w:proofErr w:type="spellStart"/>
      <w:r>
        <w:t>curriculum</w:t>
      </w:r>
      <w:proofErr w:type="spellEnd"/>
      <w:r>
        <w:t xml:space="preserve"> con el objetivo de participar el puesto de selección. Estoy titulado en técnico </w:t>
      </w:r>
      <w:proofErr w:type="gramStart"/>
      <w:r>
        <w:t>en …</w:t>
      </w:r>
      <w:proofErr w:type="gramEnd"/>
      <w:r>
        <w:t>…, en el C.F.P ACADEMIA COTS, habiendo realizado la formación en centros de trabajo en relación al puesto que ofertan. Estoy muy interesado en participar en el proceso de selección, y quedo a disposición para concertar una entrevista.</w:t>
      </w:r>
    </w:p>
    <w:p w:rsidR="00B02411" w:rsidRDefault="00B02411" w:rsidP="00B02411">
      <w:pPr>
        <w:rPr>
          <w:rFonts w:ascii="Century Gothic" w:hAnsi="Century Gothic"/>
        </w:rPr>
      </w:pPr>
    </w:p>
    <w:p w:rsidR="00B02411" w:rsidRDefault="00B02411" w:rsidP="00B02411">
      <w:pPr>
        <w:rPr>
          <w:rFonts w:ascii="Century Gothic" w:hAnsi="Century Gothic"/>
        </w:rPr>
      </w:pPr>
    </w:p>
    <w:p w:rsidR="00B02411" w:rsidRDefault="00B02411" w:rsidP="00B02411">
      <w:pPr>
        <w:rPr>
          <w:rFonts w:ascii="Century Gothic" w:hAnsi="Century Gothic"/>
        </w:rPr>
      </w:pPr>
      <w:bookmarkStart w:id="0" w:name="_GoBack"/>
      <w:bookmarkEnd w:id="0"/>
    </w:p>
    <w:p w:rsidR="00B02411" w:rsidRDefault="00B02411" w:rsidP="00B02411">
      <w:pPr>
        <w:rPr>
          <w:rFonts w:ascii="Century Gothic" w:hAnsi="Century Gothic"/>
        </w:rPr>
      </w:pPr>
    </w:p>
    <w:p w:rsidR="00B02411" w:rsidRPr="00B02411" w:rsidRDefault="00B02411" w:rsidP="00B02411">
      <w:pPr>
        <w:rPr>
          <w:rFonts w:ascii="Century Gothic" w:hAnsi="Century Gothic"/>
        </w:rPr>
      </w:pPr>
    </w:p>
    <w:p w:rsidR="00B02411" w:rsidRPr="00B02411" w:rsidRDefault="00B02411" w:rsidP="00B02411">
      <w:pPr>
        <w:rPr>
          <w:rFonts w:ascii="Century Gothic" w:hAnsi="Century Gothic"/>
        </w:rPr>
      </w:pPr>
      <w:r w:rsidRPr="00B02411">
        <w:rPr>
          <w:rFonts w:ascii="Century Gothic" w:hAnsi="Century Gothic"/>
        </w:rPr>
        <w:t>En espera de recibir noticias suyas, reciba un cordial saludo,</w:t>
      </w:r>
    </w:p>
    <w:p w:rsidR="00B02411" w:rsidRPr="00B02411" w:rsidRDefault="00B02411" w:rsidP="00B02411">
      <w:pPr>
        <w:rPr>
          <w:rFonts w:ascii="Century Gothic" w:hAnsi="Century Gothic"/>
        </w:rPr>
      </w:pPr>
    </w:p>
    <w:p w:rsidR="00B02411" w:rsidRPr="00B02411" w:rsidRDefault="00B02411" w:rsidP="00B02411">
      <w:pPr>
        <w:jc w:val="right"/>
        <w:rPr>
          <w:rFonts w:ascii="Century Gothic" w:hAnsi="Century Gothic"/>
        </w:rPr>
      </w:pPr>
      <w:r w:rsidRPr="00B02411">
        <w:rPr>
          <w:rFonts w:ascii="Century Gothic" w:hAnsi="Century Gothic"/>
        </w:rPr>
        <w:t>Firma</w:t>
      </w:r>
    </w:p>
    <w:p w:rsidR="00B02411" w:rsidRDefault="00B02411" w:rsidP="00B02411">
      <w:pPr>
        <w:jc w:val="right"/>
        <w:rPr>
          <w:rFonts w:ascii="Century Gothic" w:hAnsi="Century Gothic"/>
        </w:rPr>
      </w:pPr>
    </w:p>
    <w:p w:rsidR="00B02411" w:rsidRPr="00B02411" w:rsidRDefault="00B02411" w:rsidP="00B02411">
      <w:pPr>
        <w:jc w:val="right"/>
        <w:rPr>
          <w:rFonts w:ascii="Century Gothic" w:hAnsi="Century Gothic"/>
        </w:rPr>
      </w:pPr>
    </w:p>
    <w:p w:rsidR="00B02411" w:rsidRPr="00B02411" w:rsidRDefault="00B02411" w:rsidP="00B02411">
      <w:pPr>
        <w:jc w:val="right"/>
        <w:rPr>
          <w:rFonts w:ascii="Century Gothic" w:hAnsi="Century Gothic"/>
        </w:rPr>
      </w:pPr>
      <w:r w:rsidRPr="00B02411">
        <w:rPr>
          <w:rFonts w:ascii="Century Gothic" w:hAnsi="Century Gothic"/>
        </w:rPr>
        <w:t>Nombre y Apellido</w:t>
      </w:r>
    </w:p>
    <w:sectPr w:rsidR="00B02411" w:rsidRPr="00B02411" w:rsidSect="006B3713">
      <w:headerReference w:type="default" r:id="rId6"/>
      <w:footerReference w:type="default" r:id="rId7"/>
      <w:pgSz w:w="11906" w:h="16838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1F" w:rsidRDefault="0046631F" w:rsidP="006B3713">
      <w:pPr>
        <w:spacing w:after="0" w:line="240" w:lineRule="auto"/>
      </w:pPr>
      <w:r>
        <w:separator/>
      </w:r>
    </w:p>
  </w:endnote>
  <w:endnote w:type="continuationSeparator" w:id="0">
    <w:p w:rsidR="0046631F" w:rsidRDefault="0046631F" w:rsidP="006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8" w:space="0" w:color="auto"/>
        <w:insideV w:val="single" w:sz="48" w:space="0" w:color="FFFFFF" w:themeColor="background1"/>
      </w:tblBorders>
      <w:tblLook w:val="04A0" w:firstRow="1" w:lastRow="0" w:firstColumn="1" w:lastColumn="0" w:noHBand="0" w:noVBand="1"/>
    </w:tblPr>
    <w:tblGrid>
      <w:gridCol w:w="7513"/>
      <w:gridCol w:w="2115"/>
    </w:tblGrid>
    <w:tr w:rsidR="006B3713" w:rsidTr="006B3713">
      <w:tc>
        <w:tcPr>
          <w:tcW w:w="7513" w:type="dxa"/>
          <w:shd w:val="clear" w:color="auto" w:fill="4472C4" w:themeFill="accent5"/>
        </w:tcPr>
        <w:p w:rsidR="006B3713" w:rsidRDefault="006B3713" w:rsidP="006B3713">
          <w:pPr>
            <w:pStyle w:val="Encabezado"/>
          </w:pPr>
        </w:p>
      </w:tc>
      <w:tc>
        <w:tcPr>
          <w:tcW w:w="2115" w:type="dxa"/>
          <w:shd w:val="clear" w:color="auto" w:fill="7030A0"/>
        </w:tcPr>
        <w:p w:rsidR="006B3713" w:rsidRDefault="006B3713" w:rsidP="006B3713">
          <w:pPr>
            <w:pStyle w:val="Encabezado"/>
          </w:pPr>
        </w:p>
        <w:p w:rsidR="006B3713" w:rsidRDefault="006B3713" w:rsidP="006B3713">
          <w:pPr>
            <w:pStyle w:val="Encabezado"/>
          </w:pPr>
        </w:p>
      </w:tc>
    </w:tr>
  </w:tbl>
  <w:p w:rsidR="006B3713" w:rsidRDefault="006B37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1F" w:rsidRDefault="0046631F" w:rsidP="006B3713">
      <w:pPr>
        <w:spacing w:after="0" w:line="240" w:lineRule="auto"/>
      </w:pPr>
      <w:r>
        <w:separator/>
      </w:r>
    </w:p>
  </w:footnote>
  <w:footnote w:type="continuationSeparator" w:id="0">
    <w:p w:rsidR="0046631F" w:rsidRDefault="0046631F" w:rsidP="006B3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713" w:rsidRPr="006B3713" w:rsidRDefault="006B3713" w:rsidP="006B3713">
    <w:pPr>
      <w:pStyle w:val="Encabezado"/>
      <w:spacing w:line="276" w:lineRule="auto"/>
      <w:rPr>
        <w:rFonts w:ascii="Century Gothic" w:hAnsi="Century Gothic"/>
        <w:b/>
        <w:color w:val="4472C4" w:themeColor="accent5"/>
        <w:sz w:val="50"/>
        <w:szCs w:val="50"/>
      </w:rPr>
    </w:pPr>
    <w:r w:rsidRPr="006B3713">
      <w:rPr>
        <w:rFonts w:ascii="Century Gothic" w:hAnsi="Century Gothic"/>
        <w:b/>
        <w:color w:val="4472C4" w:themeColor="accent5"/>
        <w:sz w:val="50"/>
        <w:szCs w:val="50"/>
      </w:rPr>
      <w:t>NOMBRE Y APELLIDOS</w:t>
    </w:r>
  </w:p>
  <w:p w:rsidR="006B3713" w:rsidRPr="006B3713" w:rsidRDefault="006B3713" w:rsidP="006B3713">
    <w:pPr>
      <w:pStyle w:val="Encabezado"/>
      <w:spacing w:line="276" w:lineRule="auto"/>
      <w:rPr>
        <w:rFonts w:ascii="Century Gothic" w:hAnsi="Century Gothic"/>
        <w:color w:val="7030A0"/>
        <w:sz w:val="40"/>
        <w:szCs w:val="40"/>
      </w:rPr>
    </w:pPr>
    <w:r w:rsidRPr="006B3713">
      <w:rPr>
        <w:rFonts w:ascii="Century Gothic" w:hAnsi="Century Gothic"/>
        <w:color w:val="7030A0"/>
        <w:sz w:val="40"/>
        <w:szCs w:val="40"/>
      </w:rPr>
      <w:t>TECNICO EN</w:t>
    </w:r>
  </w:p>
  <w:p w:rsidR="006B3713" w:rsidRPr="006B3713" w:rsidRDefault="006B3713" w:rsidP="006B3713">
    <w:pPr>
      <w:pStyle w:val="Encabezado"/>
      <w:spacing w:line="276" w:lineRule="auto"/>
      <w:rPr>
        <w:rFonts w:ascii="Century Gothic" w:hAnsi="Century Gothic"/>
      </w:rPr>
    </w:pPr>
    <w:r w:rsidRPr="006B3713">
      <w:rPr>
        <w:rFonts w:ascii="Century Gothic" w:hAnsi="Century Gothic"/>
      </w:rPr>
      <w:t>CALLE DE VILLEGAS, 03001 Alicante</w:t>
    </w:r>
  </w:p>
  <w:p w:rsidR="006B3713" w:rsidRPr="006B3713" w:rsidRDefault="006B3713" w:rsidP="006B3713">
    <w:pPr>
      <w:pStyle w:val="Encabezado"/>
      <w:spacing w:line="276" w:lineRule="auto"/>
      <w:rPr>
        <w:rFonts w:ascii="Century Gothic" w:hAnsi="Century Gothic"/>
      </w:rPr>
    </w:pPr>
    <w:r w:rsidRPr="006B3713">
      <w:rPr>
        <w:rFonts w:ascii="Century Gothic" w:hAnsi="Century Gothic"/>
      </w:rPr>
      <w:t>Tel: +34 999 999 999</w:t>
    </w:r>
  </w:p>
  <w:p w:rsidR="006B3713" w:rsidRPr="006B3713" w:rsidRDefault="0046631F" w:rsidP="006B3713">
    <w:pPr>
      <w:pStyle w:val="Encabezado"/>
      <w:spacing w:line="276" w:lineRule="auto"/>
      <w:rPr>
        <w:rFonts w:ascii="Century Gothic" w:hAnsi="Century Gothic"/>
        <w:sz w:val="24"/>
        <w:szCs w:val="24"/>
      </w:rPr>
    </w:pPr>
    <w:hyperlink r:id="rId1" w:history="1">
      <w:r w:rsidR="006B3713" w:rsidRPr="006B3713">
        <w:rPr>
          <w:rStyle w:val="Hipervnculo"/>
          <w:rFonts w:ascii="Century Gothic" w:hAnsi="Century Gothic"/>
          <w:sz w:val="24"/>
          <w:szCs w:val="24"/>
        </w:rPr>
        <w:t>nombreapellidos@gmail.com</w:t>
      </w:r>
    </w:hyperlink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8" w:space="0" w:color="auto"/>
        <w:insideV w:val="single" w:sz="48" w:space="0" w:color="FFFFFF" w:themeColor="background1"/>
      </w:tblBorders>
      <w:tblLook w:val="04A0" w:firstRow="1" w:lastRow="0" w:firstColumn="1" w:lastColumn="0" w:noHBand="0" w:noVBand="1"/>
    </w:tblPr>
    <w:tblGrid>
      <w:gridCol w:w="2405"/>
      <w:gridCol w:w="7223"/>
    </w:tblGrid>
    <w:tr w:rsidR="006B3713" w:rsidTr="006B3713">
      <w:tc>
        <w:tcPr>
          <w:tcW w:w="2405" w:type="dxa"/>
          <w:shd w:val="clear" w:color="auto" w:fill="4472C4" w:themeFill="accent5"/>
        </w:tcPr>
        <w:p w:rsidR="006B3713" w:rsidRDefault="006B3713">
          <w:pPr>
            <w:pStyle w:val="Encabezado"/>
          </w:pPr>
        </w:p>
      </w:tc>
      <w:tc>
        <w:tcPr>
          <w:tcW w:w="7223" w:type="dxa"/>
          <w:shd w:val="clear" w:color="auto" w:fill="7030A0"/>
        </w:tcPr>
        <w:p w:rsidR="006B3713" w:rsidRDefault="006B3713">
          <w:pPr>
            <w:pStyle w:val="Encabezado"/>
          </w:pPr>
        </w:p>
        <w:p w:rsidR="006B3713" w:rsidRDefault="006B3713">
          <w:pPr>
            <w:pStyle w:val="Encabezado"/>
          </w:pPr>
        </w:p>
      </w:tc>
    </w:tr>
  </w:tbl>
  <w:p w:rsidR="006B3713" w:rsidRDefault="006B37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79"/>
    <w:rsid w:val="002A0DC8"/>
    <w:rsid w:val="00373579"/>
    <w:rsid w:val="00392FF3"/>
    <w:rsid w:val="0046631F"/>
    <w:rsid w:val="00592241"/>
    <w:rsid w:val="006B3713"/>
    <w:rsid w:val="006C3217"/>
    <w:rsid w:val="008868A9"/>
    <w:rsid w:val="00B0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DBABB-70E9-4575-913F-00BCFD74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7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3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713"/>
  </w:style>
  <w:style w:type="paragraph" w:styleId="Piedepgina">
    <w:name w:val="footer"/>
    <w:basedOn w:val="Normal"/>
    <w:link w:val="PiedepginaCar"/>
    <w:uiPriority w:val="99"/>
    <w:unhideWhenUsed/>
    <w:rsid w:val="006B3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713"/>
  </w:style>
  <w:style w:type="character" w:styleId="Hipervnculo">
    <w:name w:val="Hyperlink"/>
    <w:basedOn w:val="Fuentedeprrafopredeter"/>
    <w:uiPriority w:val="99"/>
    <w:unhideWhenUsed/>
    <w:rsid w:val="006B371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B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ombreapellido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R1\Downloads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1</cp:revision>
  <dcterms:created xsi:type="dcterms:W3CDTF">2023-11-03T10:23:00Z</dcterms:created>
  <dcterms:modified xsi:type="dcterms:W3CDTF">2023-11-03T10:24:00Z</dcterms:modified>
</cp:coreProperties>
</file>