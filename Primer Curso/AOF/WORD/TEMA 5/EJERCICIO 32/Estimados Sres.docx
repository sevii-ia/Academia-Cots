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39" w:rsidRDefault="00774B39" w:rsidP="00774B39">
      <w:pPr>
        <w:spacing w:after="240" w:line="360" w:lineRule="auto"/>
        <w:ind w:left="567"/>
        <w:jc w:val="both"/>
      </w:pPr>
      <w:r>
        <w:t>Estimados Sres</w:t>
      </w:r>
      <w:proofErr w:type="gramStart"/>
      <w:r>
        <w:t>./</w:t>
      </w:r>
      <w:proofErr w:type="gramEnd"/>
      <w:r>
        <w:t xml:space="preserve">as: </w:t>
      </w:r>
    </w:p>
    <w:p w:rsidR="00774B39" w:rsidRDefault="00774B39" w:rsidP="00774B39">
      <w:pPr>
        <w:spacing w:after="240" w:line="360" w:lineRule="auto"/>
        <w:ind w:left="567"/>
        <w:jc w:val="both"/>
      </w:pPr>
      <w:r>
        <w:t xml:space="preserve">Me dirijo a ustedes para ofertarles los cursos de formación continua que nuestra empresa pone a vuestra disposición. Los cursos están dirigidos a todo el personal de su empresa que esté en formación dentro de su ámbito de trabajo. </w:t>
      </w:r>
    </w:p>
    <w:p w:rsidR="00774B39" w:rsidRDefault="00774B39" w:rsidP="00774B39">
      <w:pPr>
        <w:spacing w:after="240" w:line="360" w:lineRule="auto"/>
        <w:ind w:left="567"/>
        <w:jc w:val="both"/>
      </w:pPr>
      <w:r>
        <w:t>Es por ello que les convocamos a la próxima reunión que tendrá lugar en nuestro centro el próximo 20 de diciembre con objeto de mostrarles nuestras instalaciones y explicarles el funcionamiento del centro.</w:t>
      </w:r>
    </w:p>
    <w:p w:rsidR="00774B39" w:rsidRDefault="00774B39" w:rsidP="00774B39">
      <w:pPr>
        <w:spacing w:after="240" w:line="360" w:lineRule="auto"/>
        <w:ind w:left="567"/>
        <w:jc w:val="both"/>
      </w:pPr>
      <w:r>
        <w:t xml:space="preserve"> Esperando verles pronto, reciba un saludo, </w:t>
      </w:r>
    </w:p>
    <w:p w:rsidR="007E700A" w:rsidRPr="007E700A" w:rsidRDefault="00774B39" w:rsidP="00774B39">
      <w:pPr>
        <w:spacing w:after="240" w:line="360" w:lineRule="auto"/>
        <w:ind w:left="567"/>
        <w:jc w:val="both"/>
        <w:rPr>
          <w:u w:val="single"/>
        </w:rPr>
      </w:pPr>
      <w:bookmarkStart w:id="0" w:name="_GoBack"/>
      <w:bookmarkEnd w:id="0"/>
      <w:r>
        <w:t>DIRECTOR DE FORMACIÓN</w:t>
      </w:r>
    </w:p>
    <w:sectPr w:rsidR="007E700A" w:rsidRPr="007E700A" w:rsidSect="00774B39">
      <w:headerReference w:type="default" r:id="rId7"/>
      <w:footerReference w:type="default" r:id="rId8"/>
      <w:pgSz w:w="11906" w:h="16838" w:code="9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F84" w:rsidRDefault="009F6F84" w:rsidP="00241A60">
      <w:pPr>
        <w:spacing w:after="0" w:line="240" w:lineRule="auto"/>
      </w:pPr>
      <w:r>
        <w:separator/>
      </w:r>
    </w:p>
  </w:endnote>
  <w:endnote w:type="continuationSeparator" w:id="0">
    <w:p w:rsidR="009F6F84" w:rsidRDefault="009F6F84" w:rsidP="0024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-13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1843"/>
      <w:gridCol w:w="3497"/>
    </w:tblGrid>
    <w:tr w:rsidR="007E700A" w:rsidTr="007E700A">
      <w:tc>
        <w:tcPr>
          <w:tcW w:w="3356" w:type="dxa"/>
          <w:vAlign w:val="center"/>
        </w:tcPr>
        <w:p w:rsidR="007E700A" w:rsidRDefault="007E700A" w:rsidP="007E700A">
          <w:pPr>
            <w:pStyle w:val="Piedepgina"/>
          </w:pPr>
          <w:r>
            <w:rPr>
              <w:noProof/>
              <w:lang w:eastAsia="es-ES"/>
            </w:rPr>
            <w:drawing>
              <wp:inline distT="0" distB="0" distL="0" distR="0">
                <wp:extent cx="190996" cy="244475"/>
                <wp:effectExtent l="0" t="0" r="0" b="3175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DIRECCIO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91" cy="253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>C/ Villegas, 4-03031 ALICANTE</w:t>
          </w:r>
        </w:p>
      </w:tc>
      <w:tc>
        <w:tcPr>
          <w:tcW w:w="1843" w:type="dxa"/>
          <w:vAlign w:val="center"/>
        </w:tcPr>
        <w:p w:rsidR="007E700A" w:rsidRDefault="007E700A" w:rsidP="007E700A">
          <w:pPr>
            <w:pStyle w:val="Piedepgina"/>
          </w:pPr>
          <w:r>
            <w:rPr>
              <w:noProof/>
              <w:lang w:eastAsia="es-ES"/>
            </w:rPr>
            <w:drawing>
              <wp:inline distT="0" distB="0" distL="0" distR="0">
                <wp:extent cx="244548" cy="244548"/>
                <wp:effectExtent l="0" t="0" r="3175" b="3175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LEFON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 flipV="1">
                          <a:off x="0" y="0"/>
                          <a:ext cx="288910" cy="28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>965 208 608</w:t>
          </w:r>
        </w:p>
      </w:tc>
      <w:tc>
        <w:tcPr>
          <w:tcW w:w="3497" w:type="dxa"/>
          <w:vAlign w:val="center"/>
        </w:tcPr>
        <w:p w:rsidR="007E700A" w:rsidRDefault="007E700A" w:rsidP="007E700A">
          <w:pPr>
            <w:pStyle w:val="Piedepgina"/>
          </w:pPr>
          <w:r>
            <w:rPr>
              <w:noProof/>
              <w:lang w:eastAsia="es-ES"/>
            </w:rPr>
            <w:drawing>
              <wp:inline distT="0" distB="0" distL="0" distR="0">
                <wp:extent cx="244475" cy="244475"/>
                <wp:effectExtent l="0" t="0" r="3175" b="3175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CORRE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60419" cy="260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>formacionempresa@gmail.com</w:t>
          </w:r>
        </w:p>
      </w:tc>
    </w:tr>
  </w:tbl>
  <w:p w:rsidR="007E700A" w:rsidRDefault="007E700A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column">
                <wp:posOffset>-853440</wp:posOffset>
              </wp:positionH>
              <wp:positionV relativeFrom="paragraph">
                <wp:posOffset>-298450</wp:posOffset>
              </wp:positionV>
              <wp:extent cx="6645910" cy="669290"/>
              <wp:effectExtent l="0" t="0" r="2540" b="0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669290"/>
                        <a:chOff x="0" y="0"/>
                        <a:chExt cx="6646442" cy="669393"/>
                      </a:xfrm>
                    </wpg:grpSpPr>
                    <wps:wsp>
                      <wps:cNvPr id="10" name="Rectángulo 10"/>
                      <wps:cNvSpPr/>
                      <wps:spPr>
                        <a:xfrm>
                          <a:off x="0" y="10633"/>
                          <a:ext cx="5847907" cy="287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ranja diagonal 17"/>
                      <wps:cNvSpPr/>
                      <wps:spPr>
                        <a:xfrm rot="10800000">
                          <a:off x="5231219" y="0"/>
                          <a:ext cx="616689" cy="594995"/>
                        </a:xfrm>
                        <a:prstGeom prst="diagStrip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Pentágono 9"/>
                      <wps:cNvSpPr/>
                      <wps:spPr>
                        <a:xfrm>
                          <a:off x="5784112" y="297712"/>
                          <a:ext cx="862330" cy="276225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entágono 11"/>
                      <wps:cNvSpPr/>
                      <wps:spPr>
                        <a:xfrm>
                          <a:off x="5497032" y="318977"/>
                          <a:ext cx="1085215" cy="276225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00A" w:rsidRDefault="007E700A" w:rsidP="007E700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ángulo 18"/>
                      <wps:cNvSpPr/>
                      <wps:spPr>
                        <a:xfrm>
                          <a:off x="4550735" y="297712"/>
                          <a:ext cx="946297" cy="3716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9" o:spid="_x0000_s1028" style="position:absolute;margin-left:-67.2pt;margin-top:-23.5pt;width:523.3pt;height:52.7pt;z-index:-251659265;mso-width-relative:margin;mso-height-relative:margin" coordsize="66464,6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">
              <v:rect id="Rectángulo 10" o:spid="_x0000_s1029" style="position:absolute;top:106;width:58479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g9CsIA&#10;AADbAAAADwAAAGRycy9kb3ducmV2LnhtbESPQYvCQAyF78L+hyELXso6VUSl6yjLguJRq+xeQye2&#10;xU6mdEat/94cBG8v5OXLe8t17xp1oy7Ung2MRyko4sLbmksDp+PmawEqRGSLjWcy8KAA69XHYImZ&#10;9Xc+0C2PpRIIhwwNVDG2mdahqMhhGPmWWHZn3zmMMnalth3eBe4aPUnTmXZYs3yosKXfiopLfnVC&#10;2ed4yc/h/7iYJ3WcTJPH3zYxZvjZ/3yDitTHt/l1vbMSX9JLFxG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D0KwgAAANsAAAAPAAAAAAAAAAAAAAAAAJgCAABkcnMvZG93&#10;bnJldi54bWxQSwUGAAAAAAQABAD1AAAAhwMAAAAA&#10;" fillcolor="yellow" stroked="f" strokeweight="1pt"/>
              <v:shape id="Franja diagonal 17" o:spid="_x0000_s1030" style="position:absolute;left:52312;width:6167;height:5949;rotation:180;visibility:visible;mso-wrap-style:square;v-text-anchor:middle" coordsize="616689,594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h3r4A&#10;AADbAAAADwAAAGRycy9kb3ducmV2LnhtbERPS4vCMBC+L/gfwgjetmnFx9I1iiiCR3XX+9DMtmWb&#10;SWhSW/+9EQRv8/E9Z7UZTCNu1PrasoIsSUEQF1bXXCr4/Tl8foHwAVljY5kU3MnDZj36WGGubc9n&#10;ul1CKWII+xwVVCG4XEpfVGTQJ9YRR+7PtgZDhG0pdYt9DDeNnKbpQhqsOTZU6GhXUfF/6YwCW0yt&#10;c103T3WXnbL9tZ4d+7tSk/Gw/QYRaAhv8ct91HH+Ep6/xAPk+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U4d6+AAAA2wAAAA8AAAAAAAAAAAAAAAAAmAIAAGRycy9kb3ducmV2&#10;LnhtbFBLBQYAAAAABAAEAPUAAACDAwAAAAA=&#10;" path="m,297498l308345,,616689,,,594995,,297498xe" fillcolor="#cfcdcd [2894]" stroked="f" strokeweight="1pt">
                <v:stroke joinstyle="miter"/>
                <v:path arrowok="t" o:connecttype="custom" o:connectlocs="0,297498;308345,0;616689,0;0,594995;0,297498" o:connectangles="0,0,0,0,0"/>
              </v:shape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9" o:spid="_x0000_s1031" type="#_x0000_t15" style="position:absolute;left:57841;top:2977;width:862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A5cMA&#10;AADaAAAADwAAAGRycy9kb3ducmV2LnhtbESPUWvCQBCE3wv9D8cW+lYvKohNPcUKBQvpg9ofsM2t&#10;STC3l95tY/z3XkHwcZiZb5jFanCt6inExrOB8SgDRVx623Bl4Pvw8TIHFQXZYuuZDFwowmr5+LDA&#10;3Poz76jfS6UShGOOBmqRLtc6ljU5jCPfESfv6INDSTJU2gY8J7hr9STLZtphw2mhxo42NZWn/Z8z&#10;UPzEzacvdtnk/bech6KXy1S+jHl+GtZvoIQGuYdv7a018Ar/V9IN0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NA5cMAAADaAAAADwAAAAAAAAAAAAAAAACYAgAAZHJzL2Rv&#10;d25yZXYueG1sUEsFBgAAAAAEAAQA9QAAAIgDAAAAAA==&#10;" adj="18141" fillcolor="#cfcdcd [2894]" stroked="f" strokeweight="1pt"/>
              <v:shape id="Pentágono 11" o:spid="_x0000_s1032" type="#_x0000_t15" style="position:absolute;left:54970;top:3189;width:10852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OxcAA&#10;AADbAAAADwAAAGRycy9kb3ducmV2LnhtbERPPWvDMBDdC/kP4grdGtmFuMGJEpyWQFYnXbod0sUy&#10;tU7GUm3n31eBQLd7vM/b7mfXiZGG0HpWkC8zEMTam5YbBV+X4+saRIjIBjvPpOBGAfa7xdMWS+Mn&#10;rmk8x0akEA4lKrAx9qWUQVtyGJa+J07c1Q8OY4JDI82AUwp3nXzLskI6bDk1WOzpw5L+Of86Bafv&#10;z8PtfaXzqOvrpSBj+6qalXp5nqsNiEhz/Bc/3CeT5udw/yUd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wOxcAAAADbAAAADwAAAAAAAAAAAAAAAACYAgAAZHJzL2Rvd25y&#10;ZXYueG1sUEsFBgAAAAAEAAQA9QAAAIUDAAAAAA==&#10;" adj="18851" fillcolor="yellow" stroked="f" strokeweight="1pt">
                <v:textbox>
                  <w:txbxContent>
                    <w:p w:rsidR="007E700A" w:rsidRDefault="007E700A" w:rsidP="007E700A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shape>
              <v:rect id="Rectángulo 18" o:spid="_x0000_s1033" style="position:absolute;left:45507;top:2977;width:9463;height: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F84" w:rsidRDefault="009F6F84" w:rsidP="00241A60">
      <w:pPr>
        <w:spacing w:after="0" w:line="240" w:lineRule="auto"/>
      </w:pPr>
      <w:r>
        <w:separator/>
      </w:r>
    </w:p>
  </w:footnote>
  <w:footnote w:type="continuationSeparator" w:id="0">
    <w:p w:rsidR="009F6F84" w:rsidRDefault="009F6F84" w:rsidP="0024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A60" w:rsidRDefault="007E700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26F6F86" wp14:editId="18165860">
              <wp:simplePos x="0" y="0"/>
              <wp:positionH relativeFrom="column">
                <wp:posOffset>167005</wp:posOffset>
              </wp:positionH>
              <wp:positionV relativeFrom="paragraph">
                <wp:posOffset>127635</wp:posOffset>
              </wp:positionV>
              <wp:extent cx="1828800" cy="182880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E700A" w:rsidRPr="007E700A" w:rsidRDefault="007E700A" w:rsidP="007E700A">
                          <w:pPr>
                            <w:pStyle w:val="Encabezado"/>
                            <w:jc w:val="center"/>
                            <w:rPr>
                              <w:rFonts w:ascii="Arial Black" w:hAnsi="Arial Black"/>
                              <w:b/>
                              <w:noProof/>
                              <w:color w:val="FFC000" w:themeColor="accent4"/>
                              <w:sz w:val="20"/>
                              <w:szCs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700A">
                            <w:rPr>
                              <w:rFonts w:ascii="Arial Black" w:hAnsi="Arial Black"/>
                              <w:b/>
                              <w:noProof/>
                              <w:color w:val="FFC000" w:themeColor="accent4"/>
                              <w:sz w:val="20"/>
                              <w:szCs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Profesional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soft" dir="t">
                          <a:rot lat="0" lon="0" rev="15600000"/>
                        </a:lightRig>
                      </a:scene3d>
                      <a:sp3d extrusionH="57150" prstMaterial="softEdge">
                        <a:bevelT w="25400" h="38100"/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w14:anchorId="526F6F86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13.15pt;margin-top:10.0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" filled="f" stroked="f">
              <v:fill o:detectmouseclick="t"/>
              <v:textbox style="mso-fit-shape-to-text:t">
                <w:txbxContent>
                  <w:p w:rsidR="007E700A" w:rsidRPr="007E700A" w:rsidRDefault="007E700A" w:rsidP="007E700A">
                    <w:pPr>
                      <w:pStyle w:val="Encabezado"/>
                      <w:jc w:val="center"/>
                      <w:rPr>
                        <w:rFonts w:ascii="Arial Black" w:hAnsi="Arial Black"/>
                        <w:b/>
                        <w:noProof/>
                        <w:color w:val="FFC000" w:themeColor="accent4"/>
                        <w:sz w:val="20"/>
                        <w:szCs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 w:rsidRPr="007E700A">
                      <w:rPr>
                        <w:rFonts w:ascii="Arial Black" w:hAnsi="Arial Black"/>
                        <w:b/>
                        <w:noProof/>
                        <w:color w:val="FFC000" w:themeColor="accent4"/>
                        <w:sz w:val="20"/>
                        <w:szCs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Profesional</w:t>
                    </w:r>
                  </w:p>
                </w:txbxContent>
              </v:textbox>
            </v:shape>
          </w:pict>
        </mc:Fallback>
      </mc:AlternateContent>
    </w:r>
    <w:r w:rsidR="00D2225C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5FAA0EC" wp14:editId="3AFC5EC4">
              <wp:simplePos x="0" y="0"/>
              <wp:positionH relativeFrom="column">
                <wp:posOffset>-76200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2225C" w:rsidRPr="00D2225C" w:rsidRDefault="00D2225C" w:rsidP="00D2225C">
                          <w:pPr>
                            <w:pStyle w:val="Encabezado"/>
                            <w:jc w:val="center"/>
                            <w:rPr>
                              <w:rFonts w:ascii="Baskerville Old Face" w:hAnsi="Baskerville Old Face"/>
                              <w:i/>
                              <w:noProof/>
                              <w:color w:val="5B9BD5" w:themeColor="accent1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225C">
                            <w:rPr>
                              <w:rFonts w:ascii="Baskerville Old Face" w:hAnsi="Baskerville Old Face"/>
                              <w:i/>
                              <w:noProof/>
                              <w:color w:val="5B9BD5" w:themeColor="accent1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Formacion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FAA0EC" id="Cuadro de texto 16" o:spid="_x0000_s1027" type="#_x0000_t202" style="position:absolute;margin-left:-6pt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" filled="f" stroked="f">
              <v:textbox style="mso-fit-shape-to-text:t">
                <w:txbxContent>
                  <w:p w:rsidR="00D2225C" w:rsidRPr="00D2225C" w:rsidRDefault="00D2225C" w:rsidP="00D2225C">
                    <w:pPr>
                      <w:pStyle w:val="Encabezado"/>
                      <w:jc w:val="center"/>
                      <w:rPr>
                        <w:rFonts w:ascii="Baskerville Old Face" w:hAnsi="Baskerville Old Face"/>
                        <w:i/>
                        <w:noProof/>
                        <w:color w:val="5B9BD5" w:themeColor="accent1"/>
                        <w:sz w:val="20"/>
                        <w:szCs w:val="2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225C">
                      <w:rPr>
                        <w:rFonts w:ascii="Baskerville Old Face" w:hAnsi="Baskerville Old Face"/>
                        <w:i/>
                        <w:noProof/>
                        <w:color w:val="5B9BD5" w:themeColor="accent1"/>
                        <w:sz w:val="20"/>
                        <w:szCs w:val="2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Formacion</w:t>
                    </w:r>
                  </w:p>
                </w:txbxContent>
              </v:textbox>
            </v:shape>
          </w:pict>
        </mc:Fallback>
      </mc:AlternateContent>
    </w:r>
    <w:r w:rsidR="00241A6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4F0CC59" wp14:editId="04DC60EE">
              <wp:simplePos x="0" y="0"/>
              <wp:positionH relativeFrom="column">
                <wp:posOffset>95250</wp:posOffset>
              </wp:positionH>
              <wp:positionV relativeFrom="paragraph">
                <wp:posOffset>-153035</wp:posOffset>
              </wp:positionV>
              <wp:extent cx="695325" cy="485775"/>
              <wp:effectExtent l="0" t="0" r="28575" b="0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" cy="485775"/>
                        <a:chOff x="0" y="0"/>
                        <a:chExt cx="695325" cy="485775"/>
                      </a:xfrm>
                    </wpg:grpSpPr>
                    <wps:wsp>
                      <wps:cNvPr id="13" name="Arco de bloque 13"/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blockArc">
                          <a:avLst>
                            <a:gd name="adj1" fmla="val 10800000"/>
                            <a:gd name="adj2" fmla="val 9"/>
                            <a:gd name="adj3" fmla="val 11275"/>
                          </a:avLst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Arco de bloque 14"/>
                      <wps:cNvSpPr/>
                      <wps:spPr>
                        <a:xfrm>
                          <a:off x="209550" y="0"/>
                          <a:ext cx="485775" cy="485775"/>
                        </a:xfrm>
                        <a:prstGeom prst="blockArc">
                          <a:avLst>
                            <a:gd name="adj1" fmla="val 10800000"/>
                            <a:gd name="adj2" fmla="val 9"/>
                            <a:gd name="adj3" fmla="val 11275"/>
                          </a:avLst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4E153B" id="Grupo 12" o:spid="_x0000_s1026" style="position:absolute;margin-left:7.5pt;margin-top:-12.05pt;width:54.75pt;height:38.25pt;z-index:251670528" coordsize="6953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">
              <v:shape id="Arco de bloque 13" o:spid="_x0000_s1027" style="position:absolute;width:4857;height:4857;visibility:visible;mso-wrap-style:square;v-text-anchor:middle" coordsize="485775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JGaMMA&#10;AADbAAAADwAAAGRycy9kb3ducmV2LnhtbERPTWvCQBC9C/0PyxS8iG6sGCR1FSlISy/VtFJ6G7LT&#10;bGh2NmbXGP99VxC8zeN9znLd21p01PrKsYLpJAFBXDhdcang63M7XoDwAVlj7ZgUXMjDevUwWGKm&#10;3Zn31OWhFDGEfYYKTAhNJqUvDFn0E9cQR+7XtRZDhG0pdYvnGG5r+ZQkqbRYcWww2NCLoeIvP1kF&#10;6aH7+J7r95/dIZ2a0fG12EjvlRo+9ptnEIH6cBff3G86zp/B9Zd4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JGaMMAAADbAAAADwAAAAAAAAAAAAAAAACYAgAAZHJzL2Rv&#10;d25yZXYueG1sUEsFBgAAAAAEAAQA9QAAAIgDAAAAAA==&#10;" path="m,242888c,156112,46294,75928,121444,32541v75150,-43388,167738,-43388,242888,c439482,75929,485776,156113,485776,242889r-54772,-1c431004,175681,395150,113578,336946,79974v-58203,-33604,-129913,-33604,-188116,c90627,113578,54772,175680,54772,242887l,242888xe" fillcolor="yellow" strokecolor="yellow" strokeweight=".5pt">
                <v:stroke joinstyle="miter"/>
                <v:path arrowok="t" o:connecttype="custom" o:connectlocs="0,242888;121444,32541;364332,32541;485776,242889;431004,242888;336946,79974;148830,79974;54772,242887;0,242888" o:connectangles="0,0,0,0,0,0,0,0,0"/>
              </v:shape>
              <v:shape id="Arco de bloque 14" o:spid="_x0000_s1028" style="position:absolute;left:2095;width:4858;height:4857;visibility:visible;mso-wrap-style:square;v-text-anchor:middle" coordsize="485775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078AA&#10;AADbAAAADwAAAGRycy9kb3ducmV2LnhtbERP32vCMBB+F/wfwgl7EU3rVFxnLEMY7HVq0cejuTVl&#10;zaUkmdb/3gwGe7uP7+dty8F24ko+tI4V5PMMBHHtdMuNgtPxfbYBESKyxs4xKbhTgHI3Hm2x0O7G&#10;n3Q9xEakEA4FKjAx9oWUoTZkMcxdT5y4L+ctxgR9I7XHWwq3nVxk2VpabDk1GOxpb6j+PvxYBdWx&#10;P/OLaVbumZdhetG5qVaVUk+T4e0VRKQh/ov/3B86zV/C7y/p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2078AAAADbAAAADwAAAAAAAAAAAAAAAACYAgAAZHJzL2Rvd25y&#10;ZXYueG1sUEsFBgAAAAAEAAQA9QAAAIUDAAAAAA==&#10;" path="m,242888c,156112,46294,75928,121444,32541v75150,-43388,167738,-43388,242888,c439482,75929,485776,156113,485776,242889r-54772,-1c431004,175681,395150,113578,336946,79974v-58203,-33604,-129913,-33604,-188116,c90627,113578,54772,175680,54772,242887l,242888xe" fillcolor="black [3213]" strokecolor="black [3213]" strokeweight=".5pt">
                <v:stroke joinstyle="miter"/>
                <v:path arrowok="t" o:connecttype="custom" o:connectlocs="0,242888;121444,32541;364332,32541;485776,242889;431004,242888;336946,79974;148830,79974;54772,242887;0,242888" o:connectangles="0,0,0,0,0,0,0,0,0"/>
              </v:shape>
            </v:group>
          </w:pict>
        </mc:Fallback>
      </mc:AlternateContent>
    </w:r>
    <w:r w:rsidR="00241A6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-584835</wp:posOffset>
              </wp:positionH>
              <wp:positionV relativeFrom="paragraph">
                <wp:posOffset>-392430</wp:posOffset>
              </wp:positionV>
              <wp:extent cx="1943100" cy="1714500"/>
              <wp:effectExtent l="0" t="0" r="19050" b="1905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43100" cy="1714500"/>
                        <a:chOff x="0" y="0"/>
                        <a:chExt cx="1943100" cy="1714500"/>
                      </a:xfrm>
                    </wpg:grpSpPr>
                    <wps:wsp>
                      <wps:cNvPr id="1" name="Elipse 1"/>
                      <wps:cNvSpPr/>
                      <wps:spPr>
                        <a:xfrm>
                          <a:off x="0" y="0"/>
                          <a:ext cx="1714500" cy="17145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Elipse 5"/>
                      <wps:cNvSpPr/>
                      <wps:spPr>
                        <a:xfrm>
                          <a:off x="152400" y="0"/>
                          <a:ext cx="1714500" cy="17145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Elipse 6"/>
                      <wps:cNvSpPr/>
                      <wps:spPr>
                        <a:xfrm>
                          <a:off x="228600" y="0"/>
                          <a:ext cx="1714500" cy="1714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34AFA5" id="Grupo 7" o:spid="_x0000_s1026" style="position:absolute;margin-left:-46.05pt;margin-top:-30.9pt;width:153pt;height:135pt;z-index:251668480" coordsize="19431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">
              <v:oval id="Elipse 1" o:spid="_x0000_s1027" style="position:absolute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GsJsIA&#10;AADaAAAADwAAAGRycy9kb3ducmV2LnhtbERPTWvCQBC9F/oflin0VjcVWkp0FSsKgpQ2UVu8Ddkx&#10;CWZnQnbV+O+7QqGn4fE+ZzztXaPO1Pla2MDzIAFFXIituTSw3Syf3kD5gGyxESYDV/IwndzfjTG1&#10;cuGMznkoVQxhn6KBKoQ21doXFTn0A2mJI3eQzmGIsCu17fASw12jh0nyqh3WHBsqbGleUXHMT87A&#10;117ef/Ldyzqrr5l8fMshWYRPYx4f+tkIVKA+/Iv/3Csb58PtldvVk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awmwgAAANoAAAAPAAAAAAAAAAAAAAAAAJgCAABkcnMvZG93&#10;bnJldi54bWxQSwUGAAAAAAQABAD1AAAAhwMAAAAA&#10;" fillcolor="gray [1629]" stroked="f" strokeweight="1pt">
                <v:stroke joinstyle="miter"/>
              </v:oval>
              <v:oval id="Elipse 5" o:spid="_x0000_s1028" style="position:absolute;left:1524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/HMQA&#10;AADaAAAADwAAAGRycy9kb3ducmV2LnhtbESPQWvCQBSE7wX/w/KEXopuKmpLdBVbCFgQwdRLb4/d&#10;ZxLMvk2z2yT++65Q6HGYmW+Y9Xawteio9ZVjBc/TBASxdqbiQsH5M5u8gvAB2WDtmBTcyMN2M3pY&#10;Y2pczyfq8lCICGGfooIyhCaV0uuSLPqpa4ijd3GtxRBlW0jTYh/htpazJFlKixXHhRIbei9JX/Mf&#10;qwC/viUf+ren7DDXH7OXvcyOulPqcTzsViACDeE//NfeGwULuF+JN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fxzEAAAA2gAAAA8AAAAAAAAAAAAAAAAAmAIAAGRycy9k&#10;b3ducmV2LnhtbFBLBQYAAAAABAAEAPUAAACJAwAAAAA=&#10;" fillcolor="yellow" strokecolor="yellow" strokeweight="1pt">
                <v:stroke joinstyle="miter"/>
              </v:oval>
              <v:oval id="Elipse 6" o:spid="_x0000_s1029" style="position:absolute;left:2286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lycIA&#10;AADaAAAADwAAAGRycy9kb3ducmV2LnhtbESP3WoCMRSE7wu+QziCdzXrDyKrUUQUhEJpVbw+bI67&#10;wc3JmkR3+/aNUOjlMDPfMMt1Z2vxJB+MYwWjYQaCuHDacKngfNq/z0GEiKyxdkwKfijAetV7W2Ku&#10;Xcvf9DzGUiQIhxwVVDE2uZShqMhiGLqGOHlX5y3GJH0ptcc2wW0tx1k2kxYNp4UKG9pWVNyOD6vA&#10;TNru3u5O09Hk42tu/KfdjB8XpQb9brMAEamL/+G/9kErmMHrSr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NeXJwgAAANoAAAAPAAAAAAAAAAAAAAAAAJgCAABkcnMvZG93&#10;bnJldi54bWxQSwUGAAAAAAQABAD1AAAAhwMAAAAA&#10;" fillcolor="white [3212]" strokecolor="white [3212]" strokeweight="1pt">
                <v:stroke joinstyle="miter"/>
              </v:oval>
            </v:group>
          </w:pict>
        </mc:Fallback>
      </mc:AlternateContent>
    </w:r>
    <w:r w:rsidR="00241A6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56B493" wp14:editId="155A4120">
              <wp:simplePos x="0" y="0"/>
              <wp:positionH relativeFrom="column">
                <wp:posOffset>-1156335</wp:posOffset>
              </wp:positionH>
              <wp:positionV relativeFrom="paragraph">
                <wp:posOffset>245745</wp:posOffset>
              </wp:positionV>
              <wp:extent cx="7991475" cy="228600"/>
              <wp:effectExtent l="0" t="0" r="9525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1475" cy="2286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094EFD" id="Rectángulo 4" o:spid="_x0000_s1026" style="position:absolute;margin-left:-91.05pt;margin-top:19.35pt;width:629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" fillcolor="gray [1629]" stroked="f" strokeweight="1pt"/>
          </w:pict>
        </mc:Fallback>
      </mc:AlternateContent>
    </w:r>
    <w:r w:rsidR="00241A6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C5B9BA" wp14:editId="1C72F1B5">
              <wp:simplePos x="0" y="0"/>
              <wp:positionH relativeFrom="column">
                <wp:posOffset>-1099185</wp:posOffset>
              </wp:positionH>
              <wp:positionV relativeFrom="paragraph">
                <wp:posOffset>74295</wp:posOffset>
              </wp:positionV>
              <wp:extent cx="7991475" cy="76200"/>
              <wp:effectExtent l="0" t="0" r="28575" b="1905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1475" cy="7620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0273B0" id="Rectángulo 3" o:spid="_x0000_s1026" style="position:absolute;margin-left:-86.55pt;margin-top:5.85pt;width:629.2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" fillcolor="yellow" strokecolor="yellow" strokeweight="1pt"/>
          </w:pict>
        </mc:Fallback>
      </mc:AlternateContent>
    </w:r>
    <w:r w:rsidR="00241A6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-1251585</wp:posOffset>
              </wp:positionH>
              <wp:positionV relativeFrom="paragraph">
                <wp:posOffset>-230505</wp:posOffset>
              </wp:positionV>
              <wp:extent cx="7991475" cy="2286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1475" cy="22860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54191C" id="Rectángulo 2" o:spid="_x0000_s1026" style="position:absolute;margin-left:-98.55pt;margin-top:-18.15pt;width:629.2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" fillcolor="yellow" strokecolor="yellow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39"/>
    <w:rsid w:val="00241A60"/>
    <w:rsid w:val="002A0DC8"/>
    <w:rsid w:val="00592241"/>
    <w:rsid w:val="006C3217"/>
    <w:rsid w:val="00774B39"/>
    <w:rsid w:val="007932BD"/>
    <w:rsid w:val="007E700A"/>
    <w:rsid w:val="008868A9"/>
    <w:rsid w:val="009F6F84"/>
    <w:rsid w:val="00D2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054DBB-76BB-40C2-B9D4-AD5DB891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A60"/>
  </w:style>
  <w:style w:type="paragraph" w:styleId="Piedepgina">
    <w:name w:val="footer"/>
    <w:basedOn w:val="Normal"/>
    <w:link w:val="PiedepginaCar"/>
    <w:uiPriority w:val="99"/>
    <w:unhideWhenUsed/>
    <w:rsid w:val="00241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A60"/>
  </w:style>
  <w:style w:type="table" w:styleId="Tablaconcuadrcula">
    <w:name w:val="Table Grid"/>
    <w:basedOn w:val="Tablanormal"/>
    <w:uiPriority w:val="39"/>
    <w:rsid w:val="007E7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R1\Downloads\Nuevo%20Documento%20de%20Microsoft%20Word%20(Recuperado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1A74-D354-4066-B408-AFC3EDA50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Documento de Microsoft Word (Recuperado).dotx</Template>
  <TotalTime>3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1</cp:revision>
  <dcterms:created xsi:type="dcterms:W3CDTF">2023-10-20T09:35:00Z</dcterms:created>
  <dcterms:modified xsi:type="dcterms:W3CDTF">2023-10-20T09:39:00Z</dcterms:modified>
</cp:coreProperties>
</file>