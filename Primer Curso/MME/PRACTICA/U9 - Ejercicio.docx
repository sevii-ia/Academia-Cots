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 y apellidos:</w:t>
      </w: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1.- Con el ordenador apagado, se desmonta la memoria RAM de un ordenador, se arranca sin la RAM. Enumera y describe el error o errores que saldrían.</w:t>
      </w:r>
    </w:p>
    <w:p w:rsidR="000E13F5" w:rsidRDefault="003743C4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El sistema operativo no se inicia, pantalla negra (sin señal de video).</w:t>
      </w:r>
    </w:p>
    <w:p w:rsidR="003743C4" w:rsidRDefault="003743C4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2.- Con el ordenador apagado, se desmonta el procesador de un ordenador, se arranca sin el procesador. Enumera y describe el error o errores que saldrían.</w:t>
      </w:r>
    </w:p>
    <w:p w:rsidR="000E13F5" w:rsidRDefault="003743C4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El sistema no arranca, pantalla negra (sin señal de video), con indicadores LED encendidos en la placa base.</w:t>
      </w:r>
    </w:p>
    <w:p w:rsidR="003743C4" w:rsidRDefault="003743C4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3.- Con el ordenador apagado, se desmonta el procesador y la RAM de un ordenador, se arranca sin el procesador ni la RAM. Enumera y describe el error o errores que saldrían.</w:t>
      </w:r>
    </w:p>
    <w:p w:rsidR="000E13F5" w:rsidRDefault="003743C4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 xml:space="preserve">El sistema no se inicia, mostrando una pantalla negra sin señal de video, con indicadores LED activos en la placa base y emitiendo pitidos de error (códigos </w:t>
      </w:r>
      <w:proofErr w:type="spellStart"/>
      <w:r w:rsidRPr="003743C4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beep</w:t>
      </w:r>
      <w:proofErr w:type="spellEnd"/>
      <w:r w:rsidRPr="003743C4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).</w:t>
      </w:r>
    </w:p>
    <w:p w:rsidR="003743C4" w:rsidRDefault="003743C4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4.- Con el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ordendaror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apagado, se quitan los cables del panel frontal y, se arranca sin la RAM. Enumera y describe el error o errores que saldrían.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El sistema operativo no se iniciará sin RAM.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El monitor no mostrará señal de video, resultando en una pantalla negra.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Los periféricos como teclados y ratones no responderán.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Los indicadores LED en la placa base podrían mostrar códigos de error asociados con la ausencia de RAM.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Pitidos de error pueden sonar, indicando la falta de RAM.</w:t>
      </w:r>
    </w:p>
    <w:p w:rsidR="000E13F5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El botón de encendido no funcionará si los cables del panel frontal no están conectados, impidiendo encender el ordenador desde él.</w:t>
      </w:r>
    </w:p>
    <w:p w:rsidR="003743C4" w:rsidRPr="00AD4955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5.- Con el ordenador apagado, se desmonta el disco duro de un computador, se arranca el disco duro. Enumera y describe el error o errores que saldrían.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Mensaje de error en pantalla: "No se encontró dispositivo de arranque"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"Ingrese disco de arranque y presione cualquier tecla"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"Reinicie y seleccione el dispositivo de arranque adecuado"</w:t>
      </w:r>
    </w:p>
    <w:p w:rsidR="003743C4" w:rsidRP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Se presenta una pantalla negra o un mensaje de error prolongado.</w:t>
      </w:r>
    </w:p>
    <w:p w:rsidR="003743C4" w:rsidRDefault="003743C4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El acceso a la BIOS/UEFI está limitado.</w:t>
      </w:r>
    </w:p>
    <w:p w:rsidR="001A3501" w:rsidRDefault="001A3501" w:rsidP="003743C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¿Se podría utilizar sin el disco duro? Si fuera así, ¿cómo?</w:t>
      </w:r>
    </w:p>
    <w:p w:rsidR="001A3501" w:rsidRDefault="003743C4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 xml:space="preserve">Iniciar desde una unidad USB, Iniciar desde un CD/DVD, Iniciar desde una red (PXE </w:t>
      </w:r>
      <w:proofErr w:type="spellStart"/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Boot</w:t>
      </w:r>
      <w:proofErr w:type="spellEnd"/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)</w:t>
      </w:r>
    </w:p>
    <w:p w:rsidR="001A3501" w:rsidRDefault="001A3501" w:rsidP="001A3501">
      <w:pPr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br w:type="page"/>
      </w: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lastRenderedPageBreak/>
        <w:t xml:space="preserve">6.- Empareja con flechas cada error con su posible causa. </w:t>
      </w:r>
    </w:p>
    <w:tbl>
      <w:tblPr>
        <w:tblW w:w="9850" w:type="dxa"/>
        <w:tblInd w:w="-426" w:type="dxa"/>
        <w:tblLook w:val="04A0" w:firstRow="1" w:lastRow="0" w:firstColumn="1" w:lastColumn="0" w:noHBand="0" w:noVBand="1"/>
      </w:tblPr>
      <w:tblGrid>
        <w:gridCol w:w="3828"/>
        <w:gridCol w:w="1276"/>
        <w:gridCol w:w="4746"/>
      </w:tblGrid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"/>
              </w:rPr>
              <w:t>Error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ES"/>
              </w:rPr>
              <w:t>Causa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655954</wp:posOffset>
                      </wp:positionV>
                      <wp:extent cx="2000250" cy="1381125"/>
                      <wp:effectExtent l="0" t="0" r="76200" b="4762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1381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82AA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140.55pt;margin-top:51.65pt;width:157.5pt;height:10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El equipo tras funcionar durante un rato se apaga. Si se vuelve a encender se apaga, pero dura encendido menos tiempo.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2538730</wp:posOffset>
                      </wp:positionV>
                      <wp:extent cx="1162050" cy="523875"/>
                      <wp:effectExtent l="0" t="0" r="76200" b="6667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BE3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-3pt;margin-top:199.9pt;width:91.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Hay un fallo en la tarjeta gráfica integrada.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-474980</wp:posOffset>
                      </wp:positionV>
                      <wp:extent cx="1514475" cy="752475"/>
                      <wp:effectExtent l="0" t="38100" r="47625" b="2857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C4BF7" id="Conector recto de flecha 3" o:spid="_x0000_s1026" type="#_x0000_t32" style="position:absolute;margin-left:178.5pt;margin-top:-37.4pt;width:119.25pt;height:59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3686810</wp:posOffset>
                      </wp:positionV>
                      <wp:extent cx="895350" cy="2057400"/>
                      <wp:effectExtent l="0" t="0" r="57150" b="571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2057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EC9D3" id="Conector recto de flecha 1" o:spid="_x0000_s1026" type="#_x0000_t32" style="position:absolute;margin-left:178.5pt;margin-top:290.3pt;width:70.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El equipo enciende, pero el monitor no muestra nada en pantalla.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Hay un problema en la memoria.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2318384</wp:posOffset>
                      </wp:positionH>
                      <wp:positionV relativeFrom="paragraph">
                        <wp:posOffset>386080</wp:posOffset>
                      </wp:positionV>
                      <wp:extent cx="1628775" cy="895350"/>
                      <wp:effectExtent l="0" t="0" r="66675" b="571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877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9D2F9" id="Conector recto de flecha 11" o:spid="_x0000_s1026" type="#_x0000_t32" style="position:absolute;margin-left:182.55pt;margin-top:30.4pt;width:128.2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 xml:space="preserve">Tras instalar un nuevo disco duro, la fuente tiene un comportamiento anormal. En ocasiones se producen apagados y </w:t>
            </w:r>
            <w:proofErr w:type="spellStart"/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reseteos</w:t>
            </w:r>
            <w:proofErr w:type="spellEnd"/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La fuente de alimentación está averiada.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 xml:space="preserve">Mensaje por pantalla al iniciar el equipo: "No video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card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found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 xml:space="preserve">" o "No monitor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connected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".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Hay un problema de sobrecalentamiento.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-2028190</wp:posOffset>
                      </wp:positionV>
                      <wp:extent cx="2009775" cy="2266950"/>
                      <wp:effectExtent l="0" t="38100" r="47625" b="190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9775" cy="2266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EA712" id="Conector recto de flecha 13" o:spid="_x0000_s1026" type="#_x0000_t32" style="position:absolute;margin-left:158.25pt;margin-top:-159.7pt;width:158.25pt;height:178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El equipo se apaga de repente.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No está bien conectado el cable del monitor al computador.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2270759</wp:posOffset>
                      </wp:positionH>
                      <wp:positionV relativeFrom="paragraph">
                        <wp:posOffset>337185</wp:posOffset>
                      </wp:positionV>
                      <wp:extent cx="942975" cy="1190625"/>
                      <wp:effectExtent l="0" t="38100" r="47625" b="2857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975" cy="1190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5D6CB" id="Conector recto de flecha 4" o:spid="_x0000_s1026" type="#_x0000_t32" style="position:absolute;margin-left:178.8pt;margin-top:26.55pt;width:74.25pt;height:93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 xml:space="preserve">Se ve un mensaje por pantalla al iniciar el equipo: "RAM </w:t>
            </w:r>
            <w:proofErr w:type="spellStart"/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Refresh</w:t>
            </w:r>
            <w:proofErr w:type="spellEnd"/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Failure</w:t>
            </w:r>
            <w:proofErr w:type="spellEnd"/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".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Este error puede ser debido a una mala configuración de la BIOS porque no esté soportada la paridad de memoria RAM. Se puede deshabilitar la paridad en la BIOS y volver a arrancar el equipo.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2213609</wp:posOffset>
                      </wp:positionH>
                      <wp:positionV relativeFrom="paragraph">
                        <wp:posOffset>252730</wp:posOffset>
                      </wp:positionV>
                      <wp:extent cx="1000125" cy="1323975"/>
                      <wp:effectExtent l="0" t="38100" r="47625" b="285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323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D3F76" id="Conector recto de flecha 5" o:spid="_x0000_s1026" type="#_x0000_t32" style="position:absolute;margin-left:174.3pt;margin-top:19.9pt;width:78.75pt;height:10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Tenemos una BIOS AMI y al encender el computador escuchamos 2 pitidos.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El valor en la BIOS para parada por sobrecalentamiento es muy bajo.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470E69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218440</wp:posOffset>
                      </wp:positionV>
                      <wp:extent cx="1200150" cy="0"/>
                      <wp:effectExtent l="0" t="76200" r="19050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31DC9" id="Conector recto de flecha 10" o:spid="_x0000_s1026" type="#_x0000_t32" style="position:absolute;margin-left:158.55pt;margin-top:17.2pt;width:9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3501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El equipo no se puede encender.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La fuente tiene poca capacidad.</w:t>
            </w:r>
          </w:p>
        </w:tc>
      </w:tr>
      <w:tr w:rsidR="001A3501" w:rsidTr="001A3501">
        <w:tc>
          <w:tcPr>
            <w:tcW w:w="382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Mensaje por pantalla al iniciar el equipo: "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Parity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 xml:space="preserve"> Error".</w:t>
            </w:r>
          </w:p>
        </w:tc>
        <w:tc>
          <w:tcPr>
            <w:tcW w:w="1276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501" w:rsidRDefault="001A3501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ES"/>
              </w:rPr>
              <w:t>Hay un problema en el refresco de la memoria.</w:t>
            </w:r>
          </w:p>
        </w:tc>
      </w:tr>
    </w:tbl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br w:type="page"/>
      </w: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lastRenderedPageBreak/>
        <w:t>7.- El microprocesador de un equipo se calienta demasiado. Con un software de medición de temperaturas se ha comprobado que funciona normalmente por encima de los 80º - 90º. ¿Qué soluciones se pueden adoptar?</w:t>
      </w:r>
    </w:p>
    <w:p w:rsidR="003743C4" w:rsidRDefault="003743C4" w:rsidP="00DB4ACE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3743C4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Verificar la pasta térmica, Limpiar el polvo y la suciedad, Revisar la configuración del BIOS/UEFI</w:t>
      </w:r>
    </w:p>
    <w:p w:rsidR="001A3501" w:rsidRPr="00DB4ACE" w:rsidRDefault="00DB4ACE" w:rsidP="00DB4ACE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DB4ACE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 xml:space="preserve"> </w:t>
      </w:r>
    </w:p>
    <w:p w:rsidR="0052632A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8.- ¿Qué es la energía electrostática?</w:t>
      </w:r>
    </w:p>
    <w:p w:rsidR="00EC3B51" w:rsidRDefault="00EC3B5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EC3B51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Cuando tienes dos objetos que están cargados eléctricamente, ya sea con carga positiva o negativa, experimentarán una fuerza de atracción o repulsión entre ellos.</w:t>
      </w:r>
    </w:p>
    <w:p w:rsidR="00EC3B51" w:rsidRDefault="00EC3B5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9.- Se desea cambiar el disipador y el ventilador de mi microprocesador porque se ha averiado. Un día dejó de funcionar y se ha comprobado que el ventilador no funciona. En la tienda de informática hay en venta 2 disipadores uno de aluminio y otro de cobre con las mismas características, dimensiones y al mismo precio. ¿Cuál aconsejarías y por qué?</w:t>
      </w:r>
    </w:p>
    <w:p w:rsidR="000E13F5" w:rsidRDefault="000B740C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0B740C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Debido a que el disipador de cobre tiene una conductividad térmica superior y una mayor capacidad de disipación de calor, sería prudente optar por él. Esto garantizará un enfriamiento más efectivo, lo que se traduce en un mejor rendimiento y protección para tu microprocesador.</w:t>
      </w:r>
    </w:p>
    <w:p w:rsidR="000B740C" w:rsidRPr="0052632A" w:rsidRDefault="000B740C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10.- El disco duro de un equipo hace unos ruidos que antes no hacía. ¿Qué puede estar pasando? Razona tu respuesta.</w:t>
      </w:r>
    </w:p>
    <w:p w:rsidR="000E13F5" w:rsidRDefault="000B740C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0B740C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Si notas que un disco duro comienza a producir ruidos que previamente no emitía, es crucial investigar la causa de estos sonidos lo más pronto posible. Esto podría indicar desgaste mecánico, fallos en los componentes internos, o incluso que el disco duro está al borde de fallar.</w:t>
      </w:r>
    </w:p>
    <w:p w:rsidR="000B740C" w:rsidRPr="00854B44" w:rsidRDefault="000B740C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11.- En la oficina de una empresa, siempre hay mucho polvo porque hay reformas en el edificio. ¿Qué consejos le puedes dar para que los equipos se conserven lo mejor posible?</w:t>
      </w:r>
    </w:p>
    <w:p w:rsidR="0046627D" w:rsidRDefault="0046627D" w:rsidP="0046627D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46627D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Realizar una limpieza regular de los equipos, emplear filtros de aire y controlar la humedad son prácticas recomendadas.</w:t>
      </w:r>
    </w:p>
    <w:p w:rsidR="0046627D" w:rsidRPr="0046627D" w:rsidRDefault="0046627D" w:rsidP="0046627D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bookmarkStart w:id="0" w:name="_GoBack"/>
      <w:bookmarkEnd w:id="0"/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12.- En otra oficina, siempre hay mucho ruido molesto de los ordenadores. Utilizan aplicaciones ofimáticas sin ningún requisito especial. Se quieren cambiar los computadores por otros. ¿Cuáles elegirías?</w:t>
      </w:r>
    </w:p>
    <w:p w:rsidR="000E13F5" w:rsidRDefault="000B740C" w:rsidP="003A64D9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0B740C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 xml:space="preserve">Computadoras con refrigeración pasiva, computadoras compactas y portátiles </w:t>
      </w:r>
      <w:proofErr w:type="gramStart"/>
      <w:r w:rsidRPr="000B740C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silenciosos</w:t>
      </w:r>
      <w:proofErr w:type="gramEnd"/>
    </w:p>
    <w:p w:rsidR="000B740C" w:rsidRPr="003A64D9" w:rsidRDefault="000B740C" w:rsidP="003A64D9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13.- Teneis una amiga que es nueva en esto de la informática y se ha comprado un portátil. ¿Puedes darle uno o más consejos con respecto a la batería del equipo? Ella os dice que no sabe si tiene que tener la batería siempre enchufada o desconectada.</w:t>
      </w:r>
    </w:p>
    <w:p w:rsidR="000E13F5" w:rsidRPr="003A64D9" w:rsidRDefault="000865D6" w:rsidP="003A64D9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0865D6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Mantener la carga entre el 20% y el 80%, evitar el calor extremo y mantener actualizado el software y los controladores.</w:t>
      </w:r>
    </w:p>
    <w:p w:rsidR="000E13F5" w:rsidRDefault="000E13F5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br w:type="page"/>
      </w: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lastRenderedPageBreak/>
        <w:t>14.- Acabo de montar un equipo. Dime 7 cosas que debería verificar antes de poner el equipo en marcha.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Verificar todas las conexiones de energía.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Asegurarse de que la CPU y el disipador estén instalados correctamente.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Comprobar que los módulos de RAM estén correctamente insertados.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Asegurarse de que los cables de datos estén correctamente conectados.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Verificar que las tarjetas de expansión estén bien instaladas.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Comprobar las conexiones del panel frontal.</w:t>
      </w:r>
    </w:p>
    <w:p w:rsidR="000E13F5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Revisar en busca de cortocircuitos y componentes sueltos, asegurándose de que no haya tornillos o componentes metálicos sueltos.</w:t>
      </w:r>
    </w:p>
    <w:p w:rsid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:rsidR="001A3501" w:rsidRPr="000E13F5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15.- El equipo no arranca. ¿Cómo puedo verificar si lo que está estropeado es la fuente de alimentación?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Prueba del botón de encendido.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Prueba de la fuente de alimentación utilizando el método del clip o del puente.</w:t>
      </w:r>
    </w:p>
    <w:p w:rsidR="007A22C2" w:rsidRPr="007A22C2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Comprobación con un multímetro.</w:t>
      </w:r>
    </w:p>
    <w:p w:rsidR="004150E6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7A22C2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Prueba utilizando otra fuente de alimentación.</w:t>
      </w:r>
    </w:p>
    <w:p w:rsidR="007A22C2" w:rsidRPr="004150E6" w:rsidRDefault="007A22C2" w:rsidP="007A22C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16.- Mi equipo al arrancar da 2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beeps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, pausa, 2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beeps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, pausa, 1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beep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, pausa, 1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beep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antes de arrancar con un BIOS Phoenix. ¿Qué puede estarle pasando?</w:t>
      </w:r>
    </w:p>
    <w:p w:rsidR="007F538B" w:rsidRDefault="009E0FE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9E0FE1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Esto sugiere que hay un problema con la memoria RAM o algún componente asociado en la placa base.</w:t>
      </w:r>
    </w:p>
    <w:p w:rsidR="009E0FE1" w:rsidRPr="007F538B" w:rsidRDefault="009E0FE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</w:p>
    <w:p w:rsidR="001A3501" w:rsidRDefault="001A3501" w:rsidP="001A350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s-ES"/>
        </w:rPr>
        <w:t>17.- ¿Qué es más seguro frente a golpes: una unidad SSD o un disco duro?</w:t>
      </w:r>
    </w:p>
    <w:p w:rsidR="00E81D7A" w:rsidRPr="0069263D" w:rsidRDefault="009D5FE9" w:rsidP="009D5FE9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</w:pPr>
      <w:r w:rsidRPr="009D5FE9">
        <w:rPr>
          <w:rFonts w:ascii="Arial" w:eastAsia="Times New Roman" w:hAnsi="Arial" w:cs="Arial"/>
          <w:b/>
          <w:color w:val="202122"/>
          <w:sz w:val="21"/>
          <w:szCs w:val="21"/>
          <w:lang w:eastAsia="es-ES"/>
        </w:rPr>
        <w:t>Las SSD eliminan la posibilidad de fallos mecánicos que pueden suceder en los discos duros debido a impactos. Además, su construcción resistente las hace más idóneas para entornos donde la resistencia a vibraciones y golpes es crucial.</w:t>
      </w:r>
    </w:p>
    <w:sectPr w:rsidR="00E81D7A" w:rsidRPr="0069263D" w:rsidSect="00027DDF">
      <w:headerReference w:type="default" r:id="rId7"/>
      <w:pgSz w:w="11906" w:h="16838"/>
      <w:pgMar w:top="1134" w:right="1134" w:bottom="1134" w:left="1134" w:header="709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5AC" w:rsidRDefault="004815AC" w:rsidP="00A77AFB">
      <w:pPr>
        <w:spacing w:after="0" w:line="240" w:lineRule="auto"/>
      </w:pPr>
      <w:r>
        <w:separator/>
      </w:r>
    </w:p>
  </w:endnote>
  <w:endnote w:type="continuationSeparator" w:id="0">
    <w:p w:rsidR="004815AC" w:rsidRDefault="004815AC" w:rsidP="00A7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5AC" w:rsidRDefault="004815AC" w:rsidP="00A77AFB">
      <w:pPr>
        <w:spacing w:after="0" w:line="240" w:lineRule="auto"/>
      </w:pPr>
      <w:r>
        <w:separator/>
      </w:r>
    </w:p>
  </w:footnote>
  <w:footnote w:type="continuationSeparator" w:id="0">
    <w:p w:rsidR="004815AC" w:rsidRDefault="004815AC" w:rsidP="00A7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45" w:type="dxa"/>
      <w:tblInd w:w="-597" w:type="dxa"/>
      <w:tblLayout w:type="fixed"/>
      <w:tblLook w:val="04A0" w:firstRow="1" w:lastRow="0" w:firstColumn="1" w:lastColumn="0" w:noHBand="0" w:noVBand="1"/>
    </w:tblPr>
    <w:tblGrid>
      <w:gridCol w:w="2694"/>
      <w:gridCol w:w="2976"/>
      <w:gridCol w:w="2623"/>
      <w:gridCol w:w="2552"/>
    </w:tblGrid>
    <w:tr w:rsidR="00AC01BA" w:rsidRPr="006128C8" w:rsidTr="005615D6">
      <w:tc>
        <w:tcPr>
          <w:tcW w:w="2694" w:type="dxa"/>
          <w:shd w:val="clear" w:color="auto" w:fill="auto"/>
          <w:vAlign w:val="center"/>
        </w:tcPr>
        <w:p w:rsidR="00AC01BA" w:rsidRPr="006128C8" w:rsidRDefault="005615D6" w:rsidP="005615D6">
          <w:pPr>
            <w:tabs>
              <w:tab w:val="center" w:pos="4252"/>
              <w:tab w:val="right" w:pos="8504"/>
            </w:tabs>
            <w:spacing w:after="0" w:line="240" w:lineRule="auto"/>
            <w:ind w:left="-567" w:firstLine="567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706622" cy="706622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cots_nuevo_pequeñ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78" cy="74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shd w:val="clear" w:color="auto" w:fill="auto"/>
          <w:vAlign w:val="center"/>
        </w:tcPr>
        <w:p w:rsidR="00AC01BA" w:rsidRPr="006128C8" w:rsidRDefault="00C87F20" w:rsidP="006128C8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 w:rsidRPr="00423D09">
            <w:rPr>
              <w:noProof/>
              <w:lang w:eastAsia="es-ES"/>
            </w:rPr>
            <w:drawing>
              <wp:inline distT="0" distB="0" distL="0" distR="0" wp14:anchorId="56B46A1E" wp14:editId="6257E1B4">
                <wp:extent cx="1809750" cy="409575"/>
                <wp:effectExtent l="0" t="0" r="0" b="0"/>
                <wp:docPr id="7" name="Imagen 11" descr="Ministerio de Educación, Cultura y Deporte - Gobierno de Esp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Ministerio de Educación, Cultura y Deporte - Gobierno de Esp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3" w:type="dxa"/>
          <w:shd w:val="clear" w:color="auto" w:fill="auto"/>
          <w:vAlign w:val="center"/>
        </w:tcPr>
        <w:p w:rsidR="00AC01BA" w:rsidRPr="006128C8" w:rsidRDefault="00C87F20" w:rsidP="006128C8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 w:rsidRPr="00423D09">
            <w:rPr>
              <w:noProof/>
              <w:lang w:eastAsia="es-ES"/>
            </w:rPr>
            <w:drawing>
              <wp:inline distT="0" distB="0" distL="0" distR="0" wp14:anchorId="607AAA4E" wp14:editId="5CE44C19">
                <wp:extent cx="1143000" cy="561975"/>
                <wp:effectExtent l="0" t="0" r="0" b="0"/>
                <wp:docPr id="8" name="Imagen 2" descr="C:\Users\isuar\Dropbox\1_ACADEMIA\jefatura-estudios\plantillas-imagen-coorp\logos-cabeceras\gv_conselleria_educacio_rgb_v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isuar\Dropbox\1_ACADEMIA\jefatura-estudios\plantillas-imagen-coorp\logos-cabeceras\gv_conselleria_educacio_rgb_v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  <w:shd w:val="clear" w:color="auto" w:fill="auto"/>
          <w:vAlign w:val="center"/>
        </w:tcPr>
        <w:p w:rsidR="00AC01BA" w:rsidRPr="006128C8" w:rsidRDefault="00C87F20" w:rsidP="006128C8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 w:rsidRPr="00423D09">
            <w:rPr>
              <w:noProof/>
              <w:lang w:eastAsia="es-ES"/>
            </w:rPr>
            <w:drawing>
              <wp:inline distT="0" distB="0" distL="0" distR="0" wp14:anchorId="3D484C26" wp14:editId="199E2B51">
                <wp:extent cx="1571625" cy="371475"/>
                <wp:effectExtent l="0" t="0" r="0" b="0"/>
                <wp:docPr id="9" name="Imagen 9" descr="http://www.ceice.gva.es/documents/161863064/162743611/logo-fse_cas.gif/a04e8a89-0f22-4f48-97c2-028549c6ead9?t=1457352222876?t=14573522228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9" descr="http://www.ceice.gva.es/documents/161863064/162743611/logo-fse_cas.gif/a04e8a89-0f22-4f48-97c2-028549c6ead9?t=1457352222876?t=14573522228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615D6" w:rsidRDefault="005615D6">
    <w:pPr>
      <w:pStyle w:val="Encabezado"/>
      <w:rPr>
        <w:noProof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18F8"/>
    <w:multiLevelType w:val="multilevel"/>
    <w:tmpl w:val="4DAE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14D20"/>
    <w:multiLevelType w:val="multilevel"/>
    <w:tmpl w:val="0B44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509E7"/>
    <w:multiLevelType w:val="multilevel"/>
    <w:tmpl w:val="0C5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01"/>
    <w:rsid w:val="00004437"/>
    <w:rsid w:val="00026888"/>
    <w:rsid w:val="00027DDF"/>
    <w:rsid w:val="00056870"/>
    <w:rsid w:val="000776D2"/>
    <w:rsid w:val="000865D6"/>
    <w:rsid w:val="00097360"/>
    <w:rsid w:val="000B740C"/>
    <w:rsid w:val="000E13F5"/>
    <w:rsid w:val="00114FFF"/>
    <w:rsid w:val="001A3501"/>
    <w:rsid w:val="001C1860"/>
    <w:rsid w:val="002139C6"/>
    <w:rsid w:val="002409FA"/>
    <w:rsid w:val="00242F0A"/>
    <w:rsid w:val="00293531"/>
    <w:rsid w:val="002F441B"/>
    <w:rsid w:val="00343425"/>
    <w:rsid w:val="00347295"/>
    <w:rsid w:val="003743C4"/>
    <w:rsid w:val="003A64D9"/>
    <w:rsid w:val="003B4FE2"/>
    <w:rsid w:val="00411F61"/>
    <w:rsid w:val="004150E6"/>
    <w:rsid w:val="00436128"/>
    <w:rsid w:val="0046627D"/>
    <w:rsid w:val="00470E69"/>
    <w:rsid w:val="004815AC"/>
    <w:rsid w:val="004E5F93"/>
    <w:rsid w:val="0052632A"/>
    <w:rsid w:val="005615D6"/>
    <w:rsid w:val="005A707C"/>
    <w:rsid w:val="006128C8"/>
    <w:rsid w:val="0069263D"/>
    <w:rsid w:val="0069319D"/>
    <w:rsid w:val="007621F5"/>
    <w:rsid w:val="007A22C2"/>
    <w:rsid w:val="007F4CF5"/>
    <w:rsid w:val="007F538B"/>
    <w:rsid w:val="00854B44"/>
    <w:rsid w:val="008B19AC"/>
    <w:rsid w:val="00904649"/>
    <w:rsid w:val="00933E09"/>
    <w:rsid w:val="009760BA"/>
    <w:rsid w:val="009D5FE9"/>
    <w:rsid w:val="009E0FE1"/>
    <w:rsid w:val="00A02FDC"/>
    <w:rsid w:val="00A15211"/>
    <w:rsid w:val="00A54BBD"/>
    <w:rsid w:val="00A77AFB"/>
    <w:rsid w:val="00AA1E7D"/>
    <w:rsid w:val="00AB170E"/>
    <w:rsid w:val="00AC01BA"/>
    <w:rsid w:val="00AD4955"/>
    <w:rsid w:val="00B554E4"/>
    <w:rsid w:val="00B977C3"/>
    <w:rsid w:val="00C1476D"/>
    <w:rsid w:val="00C31991"/>
    <w:rsid w:val="00C87F20"/>
    <w:rsid w:val="00CD1D54"/>
    <w:rsid w:val="00CD784F"/>
    <w:rsid w:val="00D71C48"/>
    <w:rsid w:val="00D759D2"/>
    <w:rsid w:val="00DA164E"/>
    <w:rsid w:val="00DB4ACE"/>
    <w:rsid w:val="00DF25AE"/>
    <w:rsid w:val="00E51895"/>
    <w:rsid w:val="00E81D7A"/>
    <w:rsid w:val="00EC3B51"/>
    <w:rsid w:val="00F152A9"/>
    <w:rsid w:val="00F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C24379-DE0E-4EC6-A562-A7FAE838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ar"/>
    <w:uiPriority w:val="9"/>
    <w:qFormat/>
    <w:rsid w:val="003A6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A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7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AFB"/>
  </w:style>
  <w:style w:type="paragraph" w:styleId="Piedepgina">
    <w:name w:val="footer"/>
    <w:basedOn w:val="Normal"/>
    <w:link w:val="PiedepginaCar"/>
    <w:unhideWhenUsed/>
    <w:rsid w:val="00A7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77AFB"/>
  </w:style>
  <w:style w:type="table" w:styleId="Tablaconcuadrcula">
    <w:name w:val="Table Grid"/>
    <w:basedOn w:val="Tablanormal"/>
    <w:uiPriority w:val="59"/>
    <w:rsid w:val="00A77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77AF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5687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A64D9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Qsync\COTS\PLANTILLA-encabezado-documentos-2022-2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PLANTILLA-encabezado-documentos-2022-23.dotx</Template>
  <TotalTime>71</TotalTime>
  <Pages>4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Escalona Blanco</dc:creator>
  <cp:keywords/>
  <cp:lastModifiedBy>A</cp:lastModifiedBy>
  <cp:revision>28</cp:revision>
  <cp:lastPrinted>2022-07-19T10:16:00Z</cp:lastPrinted>
  <dcterms:created xsi:type="dcterms:W3CDTF">2024-05-15T08:28:00Z</dcterms:created>
  <dcterms:modified xsi:type="dcterms:W3CDTF">2024-05-20T07:32:00Z</dcterms:modified>
</cp:coreProperties>
</file>